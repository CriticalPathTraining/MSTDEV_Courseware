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A374" w14:textId="77777777" w:rsidR="00D17C2E" w:rsidRDefault="00D17C2E" w:rsidP="00D17C2E">
      <w:pPr>
        <w:pStyle w:val="Heading1"/>
      </w:pPr>
      <w:bookmarkStart w:id="0" w:name="_Toc225684689"/>
      <w:r>
        <w:t>About the Hands-on Labs</w:t>
      </w:r>
    </w:p>
    <w:p w14:paraId="38C56724" w14:textId="77777777" w:rsidR="00D17C2E" w:rsidRDefault="00D17C2E" w:rsidP="009D6424">
      <w:pPr>
        <w:pStyle w:val="LabExerciseCallout"/>
      </w:pPr>
      <w:r>
        <w:t xml:space="preserve">This courseware includes a rich set of hands-on lab </w:t>
      </w:r>
      <w:r w:rsidRPr="009D6424">
        <w:t>exercises</w:t>
      </w:r>
      <w:r>
        <w:t xml:space="preserve"> that are designed to complement the learning material that is presented in the lectures. </w:t>
      </w:r>
      <w:r w:rsidR="00E664C3">
        <w:t xml:space="preserve">These </w:t>
      </w:r>
      <w:r>
        <w:t xml:space="preserve">lab exercises </w:t>
      </w:r>
      <w:r w:rsidR="00E664C3">
        <w:t xml:space="preserve">are designed to run in a cloud-based development </w:t>
      </w:r>
      <w:r w:rsidR="00326243">
        <w:t>environment</w:t>
      </w:r>
      <w:r w:rsidR="00E664C3">
        <w:t xml:space="preserve"> with Microsoft Azure, Office 365 and SharePoint Online</w:t>
      </w:r>
      <w:r>
        <w:t>.</w:t>
      </w:r>
    </w:p>
    <w:p w14:paraId="0812AD4B" w14:textId="77777777" w:rsidR="00E664C3" w:rsidRDefault="00E664C3" w:rsidP="00E664C3">
      <w:pPr>
        <w:pStyle w:val="Heading3"/>
      </w:pPr>
      <w:r>
        <w:t>GitHub Repository for this course</w:t>
      </w:r>
    </w:p>
    <w:p w14:paraId="4F8EC839" w14:textId="282F41EE" w:rsidR="00E664C3" w:rsidRDefault="00E664C3" w:rsidP="00E664C3">
      <w:r>
        <w:t>Student files for this course are maintaine</w:t>
      </w:r>
      <w:r w:rsidR="00FA5283">
        <w:t>d in a GitHub fil repository at</w:t>
      </w:r>
      <w:r w:rsidR="00774066">
        <w:t xml:space="preserve"> </w:t>
      </w:r>
      <w:bookmarkStart w:id="1" w:name="_Hlk41127848"/>
      <w:r w:rsidR="00280C7A">
        <w:fldChar w:fldCharType="begin"/>
      </w:r>
      <w:r w:rsidR="00280C7A">
        <w:instrText xml:space="preserve"> HYPERLINK "https://github.com/CriticalPathTraining/MSTDEV" </w:instrText>
      </w:r>
      <w:r w:rsidR="00280C7A">
        <w:fldChar w:fldCharType="separate"/>
      </w:r>
      <w:r w:rsidR="00774066" w:rsidRPr="00774066">
        <w:rPr>
          <w:rStyle w:val="Hyperlink"/>
        </w:rPr>
        <w:t>https://github.com/CriticalPathTraining/MSTDEV</w:t>
      </w:r>
      <w:r w:rsidR="00280C7A">
        <w:rPr>
          <w:rStyle w:val="Hyperlink"/>
        </w:rPr>
        <w:fldChar w:fldCharType="end"/>
      </w:r>
      <w:bookmarkEnd w:id="1"/>
      <w:r w:rsidR="00FA5283">
        <w:t>.</w:t>
      </w:r>
    </w:p>
    <w:p w14:paraId="33A41277" w14:textId="082549C1" w:rsidR="00E664C3" w:rsidRPr="00077FAC" w:rsidRDefault="00774066" w:rsidP="00E664C3">
      <w:bookmarkStart w:id="2" w:name="_GoBack"/>
      <w:r>
        <w:rPr>
          <w:noProof/>
        </w:rPr>
        <w:drawing>
          <wp:inline distT="0" distB="0" distL="0" distR="0" wp14:anchorId="16C393D6" wp14:editId="65232FD9">
            <wp:extent cx="6790472" cy="4499072"/>
            <wp:effectExtent l="19050" t="19050" r="1079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534" cy="4534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 w14:paraId="38653E51" w14:textId="77777777" w:rsidR="00D17C2E" w:rsidRPr="00E711FB" w:rsidRDefault="00D17C2E" w:rsidP="00D17C2E">
      <w:pPr>
        <w:pStyle w:val="Heading3"/>
      </w:pPr>
      <w:r>
        <w:t xml:space="preserve">Student </w:t>
      </w:r>
      <w:r w:rsidR="00FA5283">
        <w:t>Computer Setup for Lab Exercises</w:t>
      </w:r>
    </w:p>
    <w:p w14:paraId="1F147029" w14:textId="0272CD76" w:rsidR="001004AF" w:rsidRDefault="00D17C2E" w:rsidP="00D17C2E">
      <w:r>
        <w:t xml:space="preserve">All lab exercises </w:t>
      </w:r>
      <w:r w:rsidR="001004AF">
        <w:t xml:space="preserve">can </w:t>
      </w:r>
      <w:r>
        <w:t xml:space="preserve">be completed </w:t>
      </w:r>
      <w:r w:rsidR="00E664C3">
        <w:t xml:space="preserve">using </w:t>
      </w:r>
      <w:r w:rsidR="00FA5283">
        <w:t xml:space="preserve">a Windows PC running Windows 10 or Windows 8,1. All students </w:t>
      </w:r>
      <w:r w:rsidR="00E664C3">
        <w:t xml:space="preserve">must setup </w:t>
      </w:r>
      <w:r w:rsidR="00FA5283">
        <w:t xml:space="preserve">their Windows PC </w:t>
      </w:r>
      <w:r w:rsidR="00E664C3">
        <w:t>using the which begin on the next page of this student manual</w:t>
      </w:r>
      <w:r w:rsidR="001004AF">
        <w:t>.</w:t>
      </w:r>
      <w:r w:rsidR="00E664C3">
        <w:t xml:space="preserve"> You can also download the latest version of this setup guide </w:t>
      </w:r>
      <w:r w:rsidR="00FA5283">
        <w:t>in PDF format using the following link</w:t>
      </w:r>
      <w:r w:rsidR="00E664C3">
        <w:t>.</w:t>
      </w:r>
    </w:p>
    <w:bookmarkEnd w:id="0"/>
    <w:p w14:paraId="4D715725" w14:textId="4E264E3D" w:rsidR="00277964" w:rsidRPr="00FA5283" w:rsidRDefault="00774066" w:rsidP="00FA5283">
      <w:pPr>
        <w:pStyle w:val="LabExerciseCallout"/>
        <w:rPr>
          <w:rStyle w:val="InLineUrl"/>
          <w:b w:val="0"/>
        </w:rPr>
      </w:pPr>
      <w:r>
        <w:rPr>
          <w:rStyle w:val="InLineUrl"/>
          <w:b w:val="0"/>
        </w:rPr>
        <w:fldChar w:fldCharType="begin"/>
      </w:r>
      <w:r>
        <w:rPr>
          <w:rStyle w:val="InLineUrl"/>
          <w:b w:val="0"/>
        </w:rPr>
        <w:instrText xml:space="preserve"> HYPERLINK "https://github.com/CriticalPathTraining/MSTDEV/raw/master/Setup.pdf" </w:instrText>
      </w:r>
      <w:r>
        <w:rPr>
          <w:rStyle w:val="InLineUrl"/>
          <w:b w:val="0"/>
        </w:rPr>
        <w:fldChar w:fldCharType="separate"/>
      </w:r>
      <w:r w:rsidRPr="00774066">
        <w:rPr>
          <w:rStyle w:val="Hyperlink"/>
        </w:rPr>
        <w:t>https://github.com/CriticalPathTraining/MSTDEV/raw/master/Setup.pdf</w:t>
      </w:r>
      <w:r>
        <w:rPr>
          <w:rStyle w:val="InLineUrl"/>
          <w:b w:val="0"/>
        </w:rPr>
        <w:fldChar w:fldCharType="end"/>
      </w:r>
      <w:r>
        <w:rPr>
          <w:rStyle w:val="InLineUrl"/>
          <w:b w:val="0"/>
        </w:rPr>
        <w:t xml:space="preserve"> </w:t>
      </w:r>
    </w:p>
    <w:sectPr w:rsidR="00277964" w:rsidRPr="00FA5283" w:rsidSect="00582F47">
      <w:headerReference w:type="default" r:id="rId14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E712D" w14:textId="77777777" w:rsidR="00280C7A" w:rsidRDefault="00280C7A" w:rsidP="002754DA">
      <w:pPr>
        <w:spacing w:before="0" w:after="0"/>
      </w:pPr>
      <w:r>
        <w:separator/>
      </w:r>
    </w:p>
  </w:endnote>
  <w:endnote w:type="continuationSeparator" w:id="0">
    <w:p w14:paraId="4802D3EC" w14:textId="77777777" w:rsidR="00280C7A" w:rsidRDefault="00280C7A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7CC85" w14:textId="77777777" w:rsidR="00280C7A" w:rsidRDefault="00280C7A" w:rsidP="002754DA">
      <w:pPr>
        <w:spacing w:before="0" w:after="0"/>
      </w:pPr>
      <w:r>
        <w:separator/>
      </w:r>
    </w:p>
  </w:footnote>
  <w:footnote w:type="continuationSeparator" w:id="0">
    <w:p w14:paraId="441F0DE7" w14:textId="77777777" w:rsidR="00280C7A" w:rsidRDefault="00280C7A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11589" w14:textId="77777777" w:rsidR="00D84A2F" w:rsidRDefault="00D84A2F" w:rsidP="00FB3A53">
    <w:pPr>
      <w:pStyle w:val="Header"/>
    </w:pPr>
  </w:p>
  <w:p w14:paraId="2503D7D4" w14:textId="77777777"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19650FD"/>
    <w:multiLevelType w:val="hybridMultilevel"/>
    <w:tmpl w:val="88EC3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27D"/>
    <w:multiLevelType w:val="multilevel"/>
    <w:tmpl w:val="A70A9C82"/>
    <w:numStyleLink w:val="LabStepsTemplate"/>
  </w:abstractNum>
  <w:abstractNum w:abstractNumId="5" w15:restartNumberingAfterBreak="0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7"/>
  </w:num>
  <w:num w:numId="18">
    <w:abstractNumId w:val="13"/>
  </w:num>
  <w:num w:numId="19">
    <w:abstractNumId w:val="7"/>
  </w:num>
  <w:num w:numId="20">
    <w:abstractNumId w:val="4"/>
  </w:num>
  <w:num w:numId="21">
    <w:abstractNumId w:val="8"/>
  </w:num>
  <w:num w:numId="22">
    <w:abstractNumId w:val="0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556BC"/>
    <w:rsid w:val="00075BE6"/>
    <w:rsid w:val="00080D69"/>
    <w:rsid w:val="00082C8E"/>
    <w:rsid w:val="0009020D"/>
    <w:rsid w:val="000911D5"/>
    <w:rsid w:val="000A019A"/>
    <w:rsid w:val="000A0FB8"/>
    <w:rsid w:val="000A4D31"/>
    <w:rsid w:val="000B4798"/>
    <w:rsid w:val="000C54C2"/>
    <w:rsid w:val="000D1CE4"/>
    <w:rsid w:val="000D481E"/>
    <w:rsid w:val="000E4786"/>
    <w:rsid w:val="000F23A7"/>
    <w:rsid w:val="001004AF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0D12"/>
    <w:rsid w:val="001B176D"/>
    <w:rsid w:val="001B4D89"/>
    <w:rsid w:val="001B60FC"/>
    <w:rsid w:val="001C2975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0C7A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26243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5062B"/>
    <w:rsid w:val="00474799"/>
    <w:rsid w:val="00481358"/>
    <w:rsid w:val="004838B2"/>
    <w:rsid w:val="004950E4"/>
    <w:rsid w:val="004A7C45"/>
    <w:rsid w:val="004B75D9"/>
    <w:rsid w:val="004C0BA3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6A2B"/>
    <w:rsid w:val="00536EA7"/>
    <w:rsid w:val="00537866"/>
    <w:rsid w:val="00537C8A"/>
    <w:rsid w:val="00540A9A"/>
    <w:rsid w:val="00551DFA"/>
    <w:rsid w:val="00552D30"/>
    <w:rsid w:val="00560F81"/>
    <w:rsid w:val="00563AD4"/>
    <w:rsid w:val="005710D5"/>
    <w:rsid w:val="0057247C"/>
    <w:rsid w:val="00574574"/>
    <w:rsid w:val="00580480"/>
    <w:rsid w:val="00582F47"/>
    <w:rsid w:val="005A0706"/>
    <w:rsid w:val="005A0E17"/>
    <w:rsid w:val="005A3A17"/>
    <w:rsid w:val="005A3E02"/>
    <w:rsid w:val="005A4563"/>
    <w:rsid w:val="005A6D5F"/>
    <w:rsid w:val="005B6F90"/>
    <w:rsid w:val="005C03B9"/>
    <w:rsid w:val="005C1BF8"/>
    <w:rsid w:val="005D1065"/>
    <w:rsid w:val="005D380A"/>
    <w:rsid w:val="005D3854"/>
    <w:rsid w:val="005D5588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89C"/>
    <w:rsid w:val="00711C05"/>
    <w:rsid w:val="00717A48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2E8C"/>
    <w:rsid w:val="0076526D"/>
    <w:rsid w:val="00770735"/>
    <w:rsid w:val="00774066"/>
    <w:rsid w:val="00782B06"/>
    <w:rsid w:val="007A2E8C"/>
    <w:rsid w:val="007A3D0E"/>
    <w:rsid w:val="007A6FDB"/>
    <w:rsid w:val="007A7B3A"/>
    <w:rsid w:val="007B63AE"/>
    <w:rsid w:val="007B648F"/>
    <w:rsid w:val="007C5EF6"/>
    <w:rsid w:val="007E240B"/>
    <w:rsid w:val="007E3F60"/>
    <w:rsid w:val="007F2C28"/>
    <w:rsid w:val="007F2CD4"/>
    <w:rsid w:val="0080252D"/>
    <w:rsid w:val="00810CEB"/>
    <w:rsid w:val="00812AF5"/>
    <w:rsid w:val="0081512F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1024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D6424"/>
    <w:rsid w:val="009E2AD2"/>
    <w:rsid w:val="009F5659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D3847"/>
    <w:rsid w:val="00AF4F9B"/>
    <w:rsid w:val="00B04598"/>
    <w:rsid w:val="00B410F6"/>
    <w:rsid w:val="00B455EB"/>
    <w:rsid w:val="00B56241"/>
    <w:rsid w:val="00B56C9C"/>
    <w:rsid w:val="00B60011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20414"/>
    <w:rsid w:val="00C2600E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71D3B"/>
    <w:rsid w:val="00C80B2F"/>
    <w:rsid w:val="00C81CBC"/>
    <w:rsid w:val="00C847ED"/>
    <w:rsid w:val="00C9096A"/>
    <w:rsid w:val="00C91B5C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17C2E"/>
    <w:rsid w:val="00D33840"/>
    <w:rsid w:val="00D3469C"/>
    <w:rsid w:val="00D50509"/>
    <w:rsid w:val="00D51A4C"/>
    <w:rsid w:val="00D56B22"/>
    <w:rsid w:val="00D6413D"/>
    <w:rsid w:val="00D64974"/>
    <w:rsid w:val="00D64E0E"/>
    <w:rsid w:val="00D66469"/>
    <w:rsid w:val="00D8031B"/>
    <w:rsid w:val="00D84676"/>
    <w:rsid w:val="00D84A2F"/>
    <w:rsid w:val="00D8754C"/>
    <w:rsid w:val="00D92006"/>
    <w:rsid w:val="00D943EE"/>
    <w:rsid w:val="00D950CC"/>
    <w:rsid w:val="00D966CF"/>
    <w:rsid w:val="00D97000"/>
    <w:rsid w:val="00DA442B"/>
    <w:rsid w:val="00DA6D71"/>
    <w:rsid w:val="00DB6F25"/>
    <w:rsid w:val="00DB7D01"/>
    <w:rsid w:val="00DC2A0F"/>
    <w:rsid w:val="00DC2AF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664C3"/>
    <w:rsid w:val="00E711FB"/>
    <w:rsid w:val="00E75CB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F03868"/>
    <w:rsid w:val="00F10C41"/>
    <w:rsid w:val="00F218A1"/>
    <w:rsid w:val="00F21A30"/>
    <w:rsid w:val="00F22470"/>
    <w:rsid w:val="00F276BD"/>
    <w:rsid w:val="00F34FD2"/>
    <w:rsid w:val="00F43BFB"/>
    <w:rsid w:val="00F47ED8"/>
    <w:rsid w:val="00F50FD3"/>
    <w:rsid w:val="00F5138E"/>
    <w:rsid w:val="00F577F9"/>
    <w:rsid w:val="00F62F1C"/>
    <w:rsid w:val="00F64CF9"/>
    <w:rsid w:val="00F72607"/>
    <w:rsid w:val="00F81057"/>
    <w:rsid w:val="00F84B8D"/>
    <w:rsid w:val="00F938D8"/>
    <w:rsid w:val="00FA07B1"/>
    <w:rsid w:val="00FA3EB4"/>
    <w:rsid w:val="00FA5283"/>
    <w:rsid w:val="00FA5E15"/>
    <w:rsid w:val="00FB07B8"/>
    <w:rsid w:val="00FB3A53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6D45C"/>
  <w15:docId w15:val="{27B1CE57-1767-4DAB-B84E-10050521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512F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2F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81512F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81512F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81512F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1512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2F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81512F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81512F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1512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1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2F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1512F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1512F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81512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81512F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81512F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12F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8151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8151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1512F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81512F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81512F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1512F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81512F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81512F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81512F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81512F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81512F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512F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12F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8151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81512F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8151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1512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8151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81512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81512F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81512F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81512F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81512F"/>
    <w:pPr>
      <w:numPr>
        <w:numId w:val="1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81512F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81512F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81512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81512F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81512F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81512F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81512F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1512F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81512F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81512F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81512F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81512F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81512F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81512F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12F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81512F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15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12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12F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12F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512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81512F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81512F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81512F"/>
    <w:pPr>
      <w:spacing w:before="240"/>
    </w:pPr>
  </w:style>
  <w:style w:type="character" w:styleId="Strong">
    <w:name w:val="Strong"/>
    <w:basedOn w:val="DefaultParagraphFont"/>
    <w:uiPriority w:val="23"/>
    <w:rsid w:val="0081512F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81512F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512F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81512F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81512F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81512F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81512F"/>
    <w:rPr>
      <w:sz w:val="18"/>
    </w:rPr>
  </w:style>
  <w:style w:type="paragraph" w:customStyle="1" w:styleId="LegalHeader">
    <w:name w:val="Legal Header"/>
    <w:basedOn w:val="Normal"/>
    <w:uiPriority w:val="3"/>
    <w:rsid w:val="0081512F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81512F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81512F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81512F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81512F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81512F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81512F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81512F"/>
    <w:pPr>
      <w:numPr>
        <w:ilvl w:val="3"/>
      </w:numPr>
      <w:tabs>
        <w:tab w:val="clear" w:pos="994"/>
        <w:tab w:val="left" w:pos="1627"/>
      </w:tabs>
    </w:pPr>
  </w:style>
  <w:style w:type="numbering" w:customStyle="1" w:styleId="LabStepsTemplate">
    <w:name w:val="LabStepsTemplate"/>
    <w:uiPriority w:val="99"/>
    <w:rsid w:val="0081512F"/>
    <w:pPr>
      <w:numPr>
        <w:numId w:val="19"/>
      </w:numPr>
    </w:pPr>
  </w:style>
  <w:style w:type="paragraph" w:customStyle="1" w:styleId="ModuleDescription">
    <w:name w:val="Module Description"/>
    <w:basedOn w:val="Normal"/>
    <w:uiPriority w:val="4"/>
    <w:rsid w:val="0081512F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81512F"/>
    <w:pPr>
      <w:jc w:val="center"/>
    </w:pPr>
  </w:style>
  <w:style w:type="paragraph" w:customStyle="1" w:styleId="TopicsCoveredItem">
    <w:name w:val="Topics Covered Item"/>
    <w:basedOn w:val="Normal"/>
    <w:uiPriority w:val="4"/>
    <w:rsid w:val="0081512F"/>
    <w:pPr>
      <w:numPr>
        <w:numId w:val="21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81512F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81512F"/>
    <w:pPr>
      <w:spacing w:before="0" w:after="0"/>
      <w:ind w:left="360" w:hanging="360"/>
      <w:contextualSpacing/>
    </w:pPr>
    <w:rPr>
      <w:sz w:val="24"/>
    </w:rPr>
  </w:style>
  <w:style w:type="paragraph" w:customStyle="1" w:styleId="LabExerciseLeadIn">
    <w:name w:val="Lab Exercise Lead In"/>
    <w:basedOn w:val="Normal"/>
    <w:qFormat/>
    <w:rsid w:val="0081512F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81512F"/>
    <w:pPr>
      <w:spacing w:before="0" w:after="0"/>
      <w:ind w:left="360" w:hanging="360"/>
    </w:pPr>
  </w:style>
  <w:style w:type="character" w:styleId="UnresolvedMention">
    <w:name w:val="Unresolved Mention"/>
    <w:basedOn w:val="DefaultParagraphFont"/>
    <w:uiPriority w:val="99"/>
    <w:semiHidden/>
    <w:unhideWhenUsed/>
    <w:rsid w:val="00FA528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40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8C28319-E19F-4154-B97E-4D9A36F09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126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43</cp:revision>
  <cp:lastPrinted>2009-08-12T16:30:00Z</cp:lastPrinted>
  <dcterms:created xsi:type="dcterms:W3CDTF">2010-04-19T10:52:00Z</dcterms:created>
  <dcterms:modified xsi:type="dcterms:W3CDTF">2020-05-23T16:12:00Z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